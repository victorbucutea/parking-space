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203" w:rsidRPr="00C6314B" w:rsidRDefault="007B1203" w:rsidP="007B1203">
      <w:pPr>
        <w:jc w:val="center"/>
        <w:rPr>
          <w:b/>
          <w:sz w:val="22"/>
        </w:rPr>
      </w:pPr>
    </w:p>
    <w:p w:rsidR="007B1203" w:rsidRDefault="007B1203" w:rsidP="007B1203">
      <w:pPr>
        <w:jc w:val="center"/>
        <w:rPr>
          <w:b/>
        </w:rPr>
      </w:pPr>
    </w:p>
    <w:p w:rsidR="00552055" w:rsidRPr="00552055" w:rsidRDefault="00552055" w:rsidP="00552055">
      <w:pPr>
        <w:pStyle w:val="Pieddepage"/>
        <w:tabs>
          <w:tab w:val="clear" w:pos="4320"/>
          <w:tab w:val="center" w:pos="4140"/>
        </w:tabs>
        <w:rPr>
          <w:b/>
          <w:lang w:val="ro-RO"/>
        </w:rPr>
      </w:pPr>
      <w:r>
        <w:rPr>
          <w:b/>
        </w:rPr>
        <w:tab/>
      </w:r>
      <w:r w:rsidR="004E1D04">
        <w:rPr>
          <w:b/>
        </w:rPr>
        <w:t xml:space="preserve">                              </w:t>
      </w:r>
      <w:bookmarkStart w:id="0" w:name="_Hlk514171348"/>
      <w:r w:rsidR="004E1D04">
        <w:rPr>
          <w:b/>
        </w:rPr>
        <w:t xml:space="preserve"> </w:t>
      </w:r>
      <w:r w:rsidRPr="00552055">
        <w:rPr>
          <w:b/>
        </w:rPr>
        <w:t xml:space="preserve">In atentia Conducerii </w:t>
      </w:r>
      <w:r>
        <w:rPr>
          <w:b/>
        </w:rPr>
        <w:t xml:space="preserve"> </w:t>
      </w:r>
      <w:r w:rsidRPr="00552055">
        <w:rPr>
          <w:b/>
          <w:lang w:val="en-GB"/>
        </w:rPr>
        <w:t>Societe Generale European Business Services S.A.</w:t>
      </w:r>
      <w:bookmarkEnd w:id="0"/>
    </w:p>
    <w:p w:rsidR="00455270" w:rsidRPr="00552055" w:rsidRDefault="00455270" w:rsidP="00455270">
      <w:pPr>
        <w:jc w:val="center"/>
        <w:rPr>
          <w:lang w:val="ro-RO"/>
        </w:rPr>
      </w:pPr>
    </w:p>
    <w:p w:rsidR="00455270" w:rsidRDefault="00455270" w:rsidP="00455270"/>
    <w:p w:rsidR="00455270" w:rsidRPr="007A3284" w:rsidRDefault="00455270" w:rsidP="00455270">
      <w:pPr>
        <w:spacing w:line="360" w:lineRule="auto"/>
        <w:ind w:firstLine="720"/>
        <w:jc w:val="both"/>
        <w:rPr>
          <w:lang w:val="it-IT"/>
        </w:rPr>
      </w:pPr>
      <w:r w:rsidRPr="008D1B19">
        <w:rPr>
          <w:lang w:val="it-IT"/>
        </w:rPr>
        <w:t xml:space="preserve">Subsemnata/ul </w:t>
      </w:r>
      <w:r w:rsidR="00543A93">
        <w:rPr>
          <w:lang w:val="it-IT"/>
        </w:rPr>
        <w:t>Bucutea Victor-Fliorin</w:t>
      </w:r>
      <w:r w:rsidRPr="008D1B19">
        <w:rPr>
          <w:i/>
          <w:lang w:val="it-IT"/>
        </w:rPr>
        <w:t>)</w:t>
      </w:r>
      <w:r>
        <w:rPr>
          <w:lang w:val="it-IT"/>
        </w:rPr>
        <w:t xml:space="preserve">, salariat/a </w:t>
      </w:r>
      <w:r w:rsidRPr="005646D9">
        <w:rPr>
          <w:lang w:val="it-IT"/>
        </w:rPr>
        <w:t>in cadrul</w:t>
      </w:r>
      <w:r>
        <w:rPr>
          <w:lang w:val="it-IT"/>
        </w:rPr>
        <w:t xml:space="preserve"> </w:t>
      </w:r>
      <w:r w:rsidR="00543A93">
        <w:rPr>
          <w:lang w:val="it-IT"/>
        </w:rPr>
        <w:t>ITIM/CSB/POB</w:t>
      </w:r>
      <w:r w:rsidRPr="005646D9">
        <w:rPr>
          <w:lang w:val="it-IT"/>
        </w:rPr>
        <w:t xml:space="preserve"> </w:t>
      </w:r>
      <w:r>
        <w:rPr>
          <w:lang w:val="it-IT"/>
        </w:rPr>
        <w:t xml:space="preserve">Societe Generale European Business SA in </w:t>
      </w:r>
      <w:r w:rsidRPr="008D1B19">
        <w:rPr>
          <w:lang w:val="it-IT"/>
        </w:rPr>
        <w:t>functia de</w:t>
      </w:r>
      <w:r>
        <w:rPr>
          <w:i/>
          <w:lang w:val="it-IT"/>
        </w:rPr>
        <w:t xml:space="preserve"> </w:t>
      </w:r>
      <w:r>
        <w:rPr>
          <w:lang w:val="it-IT"/>
        </w:rPr>
        <w:t>.</w:t>
      </w:r>
      <w:r w:rsidR="00543A93">
        <w:rPr>
          <w:lang w:val="it-IT"/>
        </w:rPr>
        <w:t>Manager Proiect Informatic</w:t>
      </w:r>
      <w:r>
        <w:rPr>
          <w:lang w:val="it-IT"/>
        </w:rPr>
        <w:t>,</w:t>
      </w:r>
      <w:r w:rsidRPr="008D1B19">
        <w:rPr>
          <w:lang w:val="it-IT"/>
        </w:rPr>
        <w:t xml:space="preserve"> </w:t>
      </w:r>
      <w:r w:rsidRPr="005646D9">
        <w:rPr>
          <w:lang w:val="it-IT"/>
        </w:rPr>
        <w:t>va rog pri</w:t>
      </w:r>
      <w:r>
        <w:rPr>
          <w:lang w:val="it-IT"/>
        </w:rPr>
        <w:t>n prezenta a-mi aproba ajutorul pentru casatorie, conform</w:t>
      </w:r>
      <w:r w:rsidRPr="005646D9">
        <w:rPr>
          <w:lang w:val="it-IT"/>
        </w:rPr>
        <w:t xml:space="preserve"> </w:t>
      </w:r>
      <w:r>
        <w:rPr>
          <w:lang w:val="it-IT"/>
        </w:rPr>
        <w:t>Regulament</w:t>
      </w:r>
      <w:r w:rsidR="00D824E4">
        <w:rPr>
          <w:lang w:val="it-IT"/>
        </w:rPr>
        <w:t>ului</w:t>
      </w:r>
      <w:r>
        <w:rPr>
          <w:lang w:val="it-IT"/>
        </w:rPr>
        <w:t xml:space="preserve"> Intern aplicabil</w:t>
      </w:r>
      <w:r w:rsidRPr="00946A40">
        <w:rPr>
          <w:lang w:val="pt-BR"/>
        </w:rPr>
        <w:t>.</w:t>
      </w:r>
    </w:p>
    <w:p w:rsidR="00455270" w:rsidRPr="00193B82" w:rsidRDefault="00455270" w:rsidP="00455270">
      <w:pPr>
        <w:pStyle w:val="Corpsdetexte"/>
        <w:spacing w:line="360" w:lineRule="auto"/>
        <w:ind w:firstLine="720"/>
        <w:rPr>
          <w:lang w:val="it-IT"/>
        </w:rPr>
      </w:pPr>
      <w:r w:rsidRPr="00193B82">
        <w:rPr>
          <w:lang w:val="it-IT"/>
        </w:rPr>
        <w:t xml:space="preserve">Cunoscand prevederile art. </w:t>
      </w:r>
      <w:r w:rsidR="00CB4BBD">
        <w:rPr>
          <w:lang w:val="it-IT"/>
        </w:rPr>
        <w:t>326</w:t>
      </w:r>
      <w:r w:rsidRPr="00193B82">
        <w:rPr>
          <w:lang w:val="it-IT"/>
        </w:rPr>
        <w:t xml:space="preserve">  Cod Penal</w:t>
      </w:r>
      <w:r>
        <w:rPr>
          <w:lang w:val="it-IT"/>
        </w:rPr>
        <w:t xml:space="preserve"> privind falsul in declaratii</w:t>
      </w:r>
      <w:r w:rsidRPr="00193B82">
        <w:rPr>
          <w:lang w:val="it-IT"/>
        </w:rPr>
        <w:t>, declar pe proprie raspundere, ca</w:t>
      </w:r>
      <w:r>
        <w:rPr>
          <w:lang w:val="it-IT"/>
        </w:rPr>
        <w:t xml:space="preserve"> </w:t>
      </w:r>
      <w:r w:rsidR="00543A93">
        <w:rPr>
          <w:lang w:val="it-IT"/>
        </w:rPr>
        <w:t>Ioana Vilcu-Bucutea</w:t>
      </w:r>
      <w:r>
        <w:rPr>
          <w:i/>
          <w:lang w:val="it-IT"/>
        </w:rPr>
        <w:t xml:space="preserve"> </w:t>
      </w:r>
      <w:r>
        <w:rPr>
          <w:lang w:val="it-IT"/>
        </w:rPr>
        <w:t xml:space="preserve">sotia mea nu este al Societe Generale European Business SA </w:t>
      </w:r>
      <w:r w:rsidR="00543A93">
        <w:rPr>
          <w:lang w:val="it-IT"/>
        </w:rPr>
        <w:t>.</w:t>
      </w:r>
    </w:p>
    <w:p w:rsidR="00455270" w:rsidRDefault="00455270" w:rsidP="00455270">
      <w:pPr>
        <w:spacing w:line="360" w:lineRule="auto"/>
        <w:ind w:firstLine="720"/>
        <w:jc w:val="both"/>
        <w:rPr>
          <w:lang w:val="it-IT"/>
        </w:rPr>
      </w:pPr>
      <w:r w:rsidRPr="00CE5C9F">
        <w:rPr>
          <w:lang w:val="it-IT"/>
        </w:rPr>
        <w:t>Anexez prezentei documente justificative</w:t>
      </w:r>
      <w:r>
        <w:rPr>
          <w:lang w:val="it-IT"/>
        </w:rPr>
        <w:t xml:space="preserve">: o copie dupa </w:t>
      </w:r>
      <w:r w:rsidRPr="00CE5C9F">
        <w:rPr>
          <w:lang w:val="it-IT"/>
        </w:rPr>
        <w:t xml:space="preserve">certificatul de </w:t>
      </w:r>
      <w:r>
        <w:rPr>
          <w:lang w:val="it-IT"/>
        </w:rPr>
        <w:t>casatorie, precum si alte documente justificative, dupa caz.</w:t>
      </w:r>
      <w:r w:rsidRPr="00CE5C9F">
        <w:rPr>
          <w:lang w:val="it-IT"/>
        </w:rPr>
        <w:tab/>
      </w:r>
    </w:p>
    <w:p w:rsidR="00455270" w:rsidRPr="008D1B19" w:rsidRDefault="00455270" w:rsidP="00455270">
      <w:pPr>
        <w:ind w:right="-360"/>
        <w:jc w:val="both"/>
        <w:rPr>
          <w:lang w:val="it-IT"/>
        </w:rPr>
      </w:pPr>
    </w:p>
    <w:p w:rsidR="00455270" w:rsidRPr="008D1B19" w:rsidRDefault="00455270" w:rsidP="00455270">
      <w:pPr>
        <w:ind w:right="-360" w:firstLine="720"/>
        <w:jc w:val="both"/>
        <w:rPr>
          <w:lang w:val="it-IT"/>
        </w:rPr>
      </w:pPr>
      <w:r w:rsidRPr="008D1B19">
        <w:rPr>
          <w:lang w:val="it-IT"/>
        </w:rPr>
        <w:t xml:space="preserve">Va rog ca ajutorul acordat sa fie virat in contul </w:t>
      </w:r>
      <w:r w:rsidR="00552055">
        <w:rPr>
          <w:lang w:val="it-IT"/>
        </w:rPr>
        <w:t>de salariu</w:t>
      </w:r>
    </w:p>
    <w:p w:rsidR="00455270" w:rsidRPr="008D1B19" w:rsidRDefault="00455270" w:rsidP="00455270">
      <w:pPr>
        <w:jc w:val="both"/>
        <w:rPr>
          <w:lang w:val="it-IT"/>
        </w:rPr>
      </w:pPr>
    </w:p>
    <w:p w:rsidR="00455270" w:rsidRPr="00653170" w:rsidRDefault="00455270" w:rsidP="00455270">
      <w:pPr>
        <w:jc w:val="both"/>
        <w:rPr>
          <w:lang w:val="it-IT"/>
        </w:rPr>
      </w:pPr>
      <w:r w:rsidRPr="008D1B19">
        <w:rPr>
          <w:lang w:val="it-IT"/>
        </w:rPr>
        <w:tab/>
      </w:r>
      <w:r w:rsidRPr="00653170">
        <w:rPr>
          <w:lang w:val="it-IT"/>
        </w:rPr>
        <w:t>CNP</w:t>
      </w:r>
      <w:r>
        <w:rPr>
          <w:lang w:val="it-IT"/>
        </w:rPr>
        <w:t xml:space="preserve"> (</w:t>
      </w:r>
      <w:r w:rsidRPr="00C84402">
        <w:rPr>
          <w:i/>
          <w:lang w:val="it-IT"/>
        </w:rPr>
        <w:t>salariat/a</w:t>
      </w:r>
      <w:r>
        <w:rPr>
          <w:lang w:val="it-IT"/>
        </w:rPr>
        <w:t>)</w:t>
      </w:r>
      <w:r w:rsidRPr="00653170">
        <w:rPr>
          <w:lang w:val="it-IT"/>
        </w:rPr>
        <w:t xml:space="preserve">: </w:t>
      </w:r>
      <w:r w:rsidR="00543A93">
        <w:rPr>
          <w:lang w:val="it-IT"/>
        </w:rPr>
        <w:t xml:space="preserve"> 1840819080054</w:t>
      </w:r>
    </w:p>
    <w:p w:rsidR="00455270" w:rsidRPr="008D1B19" w:rsidRDefault="00455270" w:rsidP="00455270">
      <w:pPr>
        <w:jc w:val="both"/>
        <w:rPr>
          <w:lang w:val="it-IT"/>
        </w:rPr>
      </w:pPr>
    </w:p>
    <w:p w:rsidR="00455270" w:rsidRDefault="00455270" w:rsidP="00455270">
      <w:pPr>
        <w:ind w:firstLine="720"/>
        <w:jc w:val="both"/>
        <w:rPr>
          <w:lang w:val="it-IT"/>
        </w:rPr>
      </w:pPr>
      <w:r>
        <w:rPr>
          <w:lang w:val="it-IT"/>
        </w:rPr>
        <w:t>Va multumesc.</w:t>
      </w:r>
    </w:p>
    <w:p w:rsidR="00455270" w:rsidRDefault="00455270" w:rsidP="00455270">
      <w:pPr>
        <w:jc w:val="both"/>
        <w:rPr>
          <w:lang w:val="it-IT"/>
        </w:rPr>
      </w:pPr>
    </w:p>
    <w:p w:rsidR="00455270" w:rsidRDefault="00455270" w:rsidP="00455270">
      <w:pPr>
        <w:ind w:firstLine="720"/>
        <w:jc w:val="both"/>
        <w:rPr>
          <w:lang w:val="it-IT"/>
        </w:rPr>
      </w:pPr>
      <w:r>
        <w:rPr>
          <w:lang w:val="it-IT"/>
        </w:rPr>
        <w:t>Cu stima,</w:t>
      </w:r>
    </w:p>
    <w:p w:rsidR="00455270" w:rsidRDefault="00455270" w:rsidP="00455270">
      <w:pPr>
        <w:jc w:val="both"/>
        <w:rPr>
          <w:lang w:val="it-IT"/>
        </w:rPr>
      </w:pPr>
    </w:p>
    <w:p w:rsidR="00455270" w:rsidRDefault="00455270" w:rsidP="00455270">
      <w:pPr>
        <w:ind w:firstLine="720"/>
        <w:jc w:val="both"/>
        <w:rPr>
          <w:lang w:val="it-IT"/>
        </w:rPr>
      </w:pPr>
      <w:r>
        <w:rPr>
          <w:lang w:val="it-IT"/>
        </w:rPr>
        <w:t>___________</w:t>
      </w:r>
    </w:p>
    <w:p w:rsidR="00455270" w:rsidRPr="00E6206B" w:rsidRDefault="00455270" w:rsidP="00455270">
      <w:pPr>
        <w:ind w:firstLine="720"/>
        <w:jc w:val="both"/>
        <w:rPr>
          <w:i/>
          <w:lang w:val="it-IT"/>
        </w:rPr>
      </w:pPr>
      <w:r>
        <w:rPr>
          <w:i/>
          <w:lang w:val="it-IT"/>
        </w:rPr>
        <w:t>(</w:t>
      </w:r>
      <w:r w:rsidRPr="00E6206B">
        <w:rPr>
          <w:i/>
          <w:lang w:val="it-IT"/>
        </w:rPr>
        <w:t>Semnatura</w:t>
      </w:r>
      <w:r>
        <w:rPr>
          <w:i/>
          <w:lang w:val="it-IT"/>
        </w:rPr>
        <w:t xml:space="preserve"> salariat/a)</w:t>
      </w:r>
    </w:p>
    <w:p w:rsidR="00455270" w:rsidRDefault="00455270" w:rsidP="00455270">
      <w:pPr>
        <w:ind w:left="5760" w:firstLine="720"/>
        <w:jc w:val="both"/>
        <w:rPr>
          <w:lang w:val="it-IT"/>
        </w:rPr>
      </w:pPr>
      <w:r>
        <w:rPr>
          <w:lang w:val="it-IT"/>
        </w:rPr>
        <w:t xml:space="preserve">Data  </w:t>
      </w:r>
      <w:r>
        <w:rPr>
          <w:lang w:val="it-IT"/>
        </w:rPr>
        <w:tab/>
      </w:r>
      <w:r w:rsidR="00543A93">
        <w:rPr>
          <w:lang w:val="it-IT"/>
        </w:rPr>
        <w:t>15/09/2020</w:t>
      </w:r>
      <w:bookmarkStart w:id="1" w:name="_GoBack"/>
      <w:bookmarkEnd w:id="1"/>
    </w:p>
    <w:p w:rsidR="00455270" w:rsidRDefault="00455270" w:rsidP="00455270">
      <w:pPr>
        <w:jc w:val="both"/>
        <w:rPr>
          <w:b/>
          <w:i/>
          <w:sz w:val="20"/>
          <w:szCs w:val="20"/>
          <w:lang w:val="pt-BR"/>
        </w:rPr>
      </w:pPr>
    </w:p>
    <w:p w:rsidR="00455270" w:rsidRDefault="00455270" w:rsidP="00455270">
      <w:pPr>
        <w:jc w:val="both"/>
        <w:rPr>
          <w:b/>
          <w:i/>
          <w:sz w:val="20"/>
          <w:szCs w:val="20"/>
          <w:lang w:val="pt-BR"/>
        </w:rPr>
      </w:pPr>
    </w:p>
    <w:p w:rsidR="00552055" w:rsidRDefault="00455270" w:rsidP="00455270">
      <w:pPr>
        <w:jc w:val="both"/>
        <w:rPr>
          <w:lang w:val="pt-BR"/>
        </w:rPr>
      </w:pPr>
      <w:r w:rsidRPr="00130C9C">
        <w:rPr>
          <w:b/>
          <w:i/>
          <w:sz w:val="20"/>
          <w:szCs w:val="20"/>
          <w:lang w:val="pt-BR"/>
        </w:rPr>
        <w:t>NB</w:t>
      </w:r>
      <w:r w:rsidRPr="00130C9C">
        <w:rPr>
          <w:i/>
          <w:sz w:val="20"/>
          <w:szCs w:val="20"/>
          <w:lang w:val="pt-BR"/>
        </w:rPr>
        <w:t>: cererea se intocmeste,</w:t>
      </w:r>
      <w:r>
        <w:rPr>
          <w:i/>
          <w:sz w:val="20"/>
          <w:szCs w:val="20"/>
          <w:lang w:val="pt-BR"/>
        </w:rPr>
        <w:t xml:space="preserve"> se semneaza si se trimite letric. P</w:t>
      </w:r>
      <w:r w:rsidRPr="00130C9C">
        <w:rPr>
          <w:i/>
          <w:sz w:val="20"/>
          <w:szCs w:val="20"/>
          <w:lang w:val="pt-BR"/>
        </w:rPr>
        <w:t>arantezele</w:t>
      </w:r>
      <w:r>
        <w:rPr>
          <w:i/>
          <w:sz w:val="20"/>
          <w:szCs w:val="20"/>
          <w:lang w:val="pt-BR"/>
        </w:rPr>
        <w:t xml:space="preserve"> au rol de precizari in facilitarea efectuarii cererii si ca atare </w:t>
      </w:r>
      <w:r w:rsidRPr="00130C9C">
        <w:rPr>
          <w:i/>
          <w:sz w:val="20"/>
          <w:szCs w:val="20"/>
          <w:lang w:val="pt-BR"/>
        </w:rPr>
        <w:t xml:space="preserve"> se vor sterge</w:t>
      </w:r>
    </w:p>
    <w:p w:rsidR="00552055" w:rsidRPr="00552055" w:rsidRDefault="00552055" w:rsidP="00552055">
      <w:pPr>
        <w:rPr>
          <w:lang w:val="pt-BR"/>
        </w:rPr>
      </w:pPr>
    </w:p>
    <w:p w:rsidR="002A432D" w:rsidRPr="00552055" w:rsidRDefault="002A432D" w:rsidP="00552055">
      <w:pPr>
        <w:rPr>
          <w:lang w:val="pt-BR"/>
        </w:rPr>
      </w:pPr>
    </w:p>
    <w:sectPr w:rsidR="002A432D" w:rsidRPr="00552055" w:rsidSect="001F70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64" w:right="864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0A7" w:rsidRDefault="009E40A7">
      <w:r>
        <w:separator/>
      </w:r>
    </w:p>
  </w:endnote>
  <w:endnote w:type="continuationSeparator" w:id="0">
    <w:p w:rsidR="009E40A7" w:rsidRDefault="009E4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BBD" w:rsidRDefault="00CB4B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27F8" w:rsidRDefault="005627F8" w:rsidP="005627F8">
    <w:pPr>
      <w:pStyle w:val="Pieddepage"/>
      <w:tabs>
        <w:tab w:val="clear" w:pos="4320"/>
        <w:tab w:val="center" w:pos="4140"/>
      </w:tabs>
      <w:rPr>
        <w:sz w:val="16"/>
        <w:szCs w:val="16"/>
        <w:lang w:val="ro-RO"/>
      </w:rPr>
    </w:pPr>
    <w:r w:rsidRPr="00D319F7">
      <w:rPr>
        <w:sz w:val="16"/>
        <w:szCs w:val="16"/>
        <w:lang w:val="en-GB"/>
      </w:rPr>
      <w:t>Societe Generale European Business Services S.A.</w:t>
    </w:r>
  </w:p>
  <w:p w:rsidR="005627F8" w:rsidRDefault="005627F8" w:rsidP="005627F8">
    <w:pPr>
      <w:pStyle w:val="Pieddepage"/>
      <w:rPr>
        <w:sz w:val="16"/>
        <w:szCs w:val="16"/>
        <w:lang w:val="en-GB"/>
      </w:rPr>
    </w:pPr>
    <w:r w:rsidRPr="00027A41">
      <w:rPr>
        <w:sz w:val="16"/>
        <w:szCs w:val="16"/>
        <w:lang w:val="en-GB"/>
      </w:rPr>
      <w:t>West Gate Park - Strada Preciziei, nr. 24, cladire H4, etaj 5, 062204, Bucureşti, România</w:t>
    </w:r>
  </w:p>
  <w:p w:rsidR="005627F8" w:rsidRDefault="005627F8" w:rsidP="005627F8">
    <w:pPr>
      <w:pStyle w:val="Pieddepage"/>
      <w:rPr>
        <w:sz w:val="16"/>
        <w:szCs w:val="16"/>
        <w:lang w:val="ro-RO"/>
      </w:rPr>
    </w:pPr>
    <w:r w:rsidRPr="00027A41">
      <w:rPr>
        <w:sz w:val="16"/>
        <w:szCs w:val="16"/>
        <w:lang w:val="en-GB"/>
      </w:rPr>
      <w:t>C</w:t>
    </w:r>
    <w:r>
      <w:rPr>
        <w:sz w:val="16"/>
        <w:szCs w:val="16"/>
        <w:lang w:val="en-GB"/>
      </w:rPr>
      <w:t>apital social</w:t>
    </w:r>
    <w:r w:rsidRPr="00027A41">
      <w:rPr>
        <w:sz w:val="16"/>
        <w:szCs w:val="16"/>
        <w:lang w:val="en-GB"/>
      </w:rPr>
      <w:t xml:space="preserve">: 12.900.000 </w:t>
    </w:r>
    <w:r>
      <w:rPr>
        <w:sz w:val="16"/>
        <w:szCs w:val="16"/>
        <w:lang w:val="en-GB"/>
      </w:rPr>
      <w:t>RON</w:t>
    </w:r>
    <w:r w:rsidRPr="00027A41">
      <w:rPr>
        <w:sz w:val="16"/>
        <w:szCs w:val="16"/>
        <w:lang w:val="en-GB"/>
      </w:rPr>
      <w:t>; R.C</w:t>
    </w:r>
    <w:r w:rsidRPr="00F826E2">
      <w:rPr>
        <w:sz w:val="16"/>
        <w:szCs w:val="16"/>
        <w:lang w:val="ro-RO"/>
      </w:rPr>
      <w:t xml:space="preserve"> </w:t>
    </w:r>
    <w:r>
      <w:rPr>
        <w:sz w:val="16"/>
        <w:szCs w:val="16"/>
        <w:lang w:val="ro-RO"/>
      </w:rPr>
      <w:t>R.C J40/151/2011</w:t>
    </w:r>
    <w:r w:rsidRPr="007F2133">
      <w:rPr>
        <w:sz w:val="16"/>
        <w:szCs w:val="16"/>
        <w:lang w:val="ro-RO"/>
      </w:rPr>
      <w:t>; C.U.I./C.I.F.: 27883477</w:t>
    </w:r>
  </w:p>
  <w:p w:rsidR="005627F8" w:rsidRDefault="005627F8" w:rsidP="005627F8">
    <w:pPr>
      <w:pStyle w:val="Pieddepage"/>
      <w:rPr>
        <w:sz w:val="16"/>
        <w:szCs w:val="16"/>
        <w:lang w:val="ro-RO"/>
      </w:rPr>
    </w:pPr>
    <w:r>
      <w:rPr>
        <w:sz w:val="16"/>
        <w:szCs w:val="16"/>
        <w:lang w:val="ro-RO"/>
      </w:rPr>
      <w:t>Numar de Inregistrare in Registrul Operatorilor de Date cu Caracter Personal 25980</w:t>
    </w:r>
  </w:p>
  <w:p w:rsidR="005627F8" w:rsidRDefault="005627F8" w:rsidP="005627F8">
    <w:pPr>
      <w:pStyle w:val="Pieddepage"/>
      <w:rPr>
        <w:sz w:val="16"/>
        <w:szCs w:val="16"/>
        <w:lang w:val="ro-RO"/>
      </w:rPr>
    </w:pPr>
    <w:r>
      <w:rPr>
        <w:sz w:val="16"/>
        <w:szCs w:val="16"/>
        <w:lang w:val="ro-RO"/>
      </w:rPr>
      <w:t xml:space="preserve">Telefon: </w:t>
    </w:r>
    <w:r w:rsidRPr="00027A41">
      <w:rPr>
        <w:sz w:val="16"/>
        <w:szCs w:val="16"/>
        <w:lang w:val="ro-RO"/>
      </w:rPr>
      <w:t>+4037.416.75.24</w:t>
    </w:r>
    <w:r>
      <w:rPr>
        <w:sz w:val="16"/>
        <w:szCs w:val="16"/>
        <w:lang w:val="ro-RO"/>
      </w:rPr>
      <w:t xml:space="preserve">;  </w:t>
    </w:r>
    <w:r w:rsidRPr="00027A41">
      <w:rPr>
        <w:sz w:val="16"/>
        <w:szCs w:val="16"/>
        <w:lang w:val="ro-RO"/>
      </w:rPr>
      <w:t>Fax : +4021.310.82.00</w:t>
    </w:r>
  </w:p>
  <w:p w:rsidR="005627F8" w:rsidRDefault="005627F8" w:rsidP="005627F8">
    <w:pPr>
      <w:pStyle w:val="Pieddepage"/>
      <w:rPr>
        <w:sz w:val="16"/>
        <w:szCs w:val="16"/>
        <w:lang w:val="ro-RO"/>
      </w:rPr>
    </w:pPr>
  </w:p>
  <w:p w:rsidR="00D255BB" w:rsidRPr="00DB39B1" w:rsidRDefault="00D255BB">
    <w:pPr>
      <w:pStyle w:val="Pieddepage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BBD" w:rsidRDefault="00CB4B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0A7" w:rsidRDefault="009E40A7">
      <w:r>
        <w:separator/>
      </w:r>
    </w:p>
  </w:footnote>
  <w:footnote w:type="continuationSeparator" w:id="0">
    <w:p w:rsidR="009E40A7" w:rsidRDefault="009E4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BBD" w:rsidRDefault="00CB4B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A57" w:rsidRDefault="005627F8" w:rsidP="00DB39B1">
    <w:pPr>
      <w:pStyle w:val="En-tte"/>
    </w:pPr>
    <w:r w:rsidRPr="005627F8">
      <w:rPr>
        <w:noProof/>
        <w:lang w:val="ro-RO" w:eastAsia="ro-RO"/>
      </w:rPr>
      <w:drawing>
        <wp:inline distT="0" distB="0" distL="0" distR="0">
          <wp:extent cx="2514600" cy="752475"/>
          <wp:effectExtent l="19050" t="0" r="0" b="0"/>
          <wp:docPr id="3" name="Picture 1" descr="European Business Servic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uropean Business Servic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C6869">
      <w:rPr>
        <w:noProof/>
        <w:lang w:val="ro-RO" w:eastAsia="ro-RO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5604510</wp:posOffset>
          </wp:positionH>
          <wp:positionV relativeFrom="paragraph">
            <wp:posOffset>-19050</wp:posOffset>
          </wp:positionV>
          <wp:extent cx="639445" cy="466725"/>
          <wp:effectExtent l="19050" t="0" r="8255" b="0"/>
          <wp:wrapTight wrapText="bothSides">
            <wp:wrapPolygon edited="0">
              <wp:start x="-643" y="0"/>
              <wp:lineTo x="-643" y="21159"/>
              <wp:lineTo x="21879" y="21159"/>
              <wp:lineTo x="21879" y="0"/>
              <wp:lineTo x="-643" y="0"/>
            </wp:wrapPolygon>
          </wp:wrapTight>
          <wp:docPr id="1" name="Picture 1" descr="C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445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C1A57" w:rsidRDefault="000C1A57" w:rsidP="00DB39B1">
    <w:pPr>
      <w:pStyle w:val="En-tte"/>
    </w:pPr>
  </w:p>
  <w:p w:rsidR="00D255BB" w:rsidRPr="00DB39B1" w:rsidRDefault="000C1A57" w:rsidP="00DB39B1">
    <w:pPr>
      <w:pStyle w:val="En-tte"/>
      <w:rPr>
        <w:szCs w:val="20"/>
      </w:rPr>
    </w:pPr>
    <w:r>
      <w:t xml:space="preserve">                                                           </w:t>
    </w:r>
    <w:r w:rsidR="00D255BB">
      <w:t xml:space="preserve">                                                </w:t>
    </w:r>
    <w:r w:rsidR="00D255BB" w:rsidRPr="00715D89">
      <w:rPr>
        <w:sz w:val="20"/>
        <w:szCs w:val="20"/>
      </w:rPr>
      <w:t xml:space="preserve">Model cerere </w:t>
    </w:r>
    <w:r w:rsidR="00455270">
      <w:rPr>
        <w:sz w:val="20"/>
        <w:szCs w:val="20"/>
      </w:rPr>
      <w:t>ajutor casatorie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BBD" w:rsidRDefault="00CB4BB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7590"/>
    <w:rsid w:val="0000241E"/>
    <w:rsid w:val="000B6C93"/>
    <w:rsid w:val="000C1A57"/>
    <w:rsid w:val="000C346E"/>
    <w:rsid w:val="000C6869"/>
    <w:rsid w:val="000C6E6A"/>
    <w:rsid w:val="000E4F59"/>
    <w:rsid w:val="000F6F65"/>
    <w:rsid w:val="00101077"/>
    <w:rsid w:val="001533D2"/>
    <w:rsid w:val="00154AF8"/>
    <w:rsid w:val="00185684"/>
    <w:rsid w:val="001D0AEE"/>
    <w:rsid w:val="001F7015"/>
    <w:rsid w:val="002821C3"/>
    <w:rsid w:val="002A432D"/>
    <w:rsid w:val="002C0052"/>
    <w:rsid w:val="002D6FF7"/>
    <w:rsid w:val="002F3193"/>
    <w:rsid w:val="00331700"/>
    <w:rsid w:val="00355CBB"/>
    <w:rsid w:val="00370238"/>
    <w:rsid w:val="003B005E"/>
    <w:rsid w:val="003D7955"/>
    <w:rsid w:val="003F7590"/>
    <w:rsid w:val="004461C3"/>
    <w:rsid w:val="00455270"/>
    <w:rsid w:val="004A5992"/>
    <w:rsid w:val="004D7BD5"/>
    <w:rsid w:val="004E1D04"/>
    <w:rsid w:val="00543A93"/>
    <w:rsid w:val="00552055"/>
    <w:rsid w:val="005626E4"/>
    <w:rsid w:val="005627F8"/>
    <w:rsid w:val="005646D9"/>
    <w:rsid w:val="00565201"/>
    <w:rsid w:val="00585EF8"/>
    <w:rsid w:val="005A5224"/>
    <w:rsid w:val="005F7512"/>
    <w:rsid w:val="00616102"/>
    <w:rsid w:val="006352E7"/>
    <w:rsid w:val="0067498E"/>
    <w:rsid w:val="006B6467"/>
    <w:rsid w:val="006E0BF6"/>
    <w:rsid w:val="006E6EBB"/>
    <w:rsid w:val="0070531B"/>
    <w:rsid w:val="00705EEA"/>
    <w:rsid w:val="00715D89"/>
    <w:rsid w:val="0073611B"/>
    <w:rsid w:val="00742454"/>
    <w:rsid w:val="007464A5"/>
    <w:rsid w:val="00752BDE"/>
    <w:rsid w:val="00754DA7"/>
    <w:rsid w:val="007A1AB5"/>
    <w:rsid w:val="007B1203"/>
    <w:rsid w:val="007B59F7"/>
    <w:rsid w:val="007F215C"/>
    <w:rsid w:val="00813532"/>
    <w:rsid w:val="0083489D"/>
    <w:rsid w:val="0083657D"/>
    <w:rsid w:val="0083743B"/>
    <w:rsid w:val="0084488A"/>
    <w:rsid w:val="00862E79"/>
    <w:rsid w:val="00865D4B"/>
    <w:rsid w:val="0088238B"/>
    <w:rsid w:val="008A76E0"/>
    <w:rsid w:val="008B5DA1"/>
    <w:rsid w:val="008C40FB"/>
    <w:rsid w:val="008D1B19"/>
    <w:rsid w:val="008F454D"/>
    <w:rsid w:val="00901AB0"/>
    <w:rsid w:val="00915283"/>
    <w:rsid w:val="00921DDF"/>
    <w:rsid w:val="00953F3C"/>
    <w:rsid w:val="00985D38"/>
    <w:rsid w:val="0099448E"/>
    <w:rsid w:val="009C5415"/>
    <w:rsid w:val="009E40A7"/>
    <w:rsid w:val="009F7858"/>
    <w:rsid w:val="00A807B3"/>
    <w:rsid w:val="00AE606A"/>
    <w:rsid w:val="00B07C79"/>
    <w:rsid w:val="00B5785B"/>
    <w:rsid w:val="00B93FA9"/>
    <w:rsid w:val="00BD68EE"/>
    <w:rsid w:val="00BE0C59"/>
    <w:rsid w:val="00BF1628"/>
    <w:rsid w:val="00C21501"/>
    <w:rsid w:val="00C42C09"/>
    <w:rsid w:val="00C57086"/>
    <w:rsid w:val="00C6314B"/>
    <w:rsid w:val="00CB4BBD"/>
    <w:rsid w:val="00CE5D3E"/>
    <w:rsid w:val="00D230C5"/>
    <w:rsid w:val="00D2427D"/>
    <w:rsid w:val="00D255BB"/>
    <w:rsid w:val="00D47359"/>
    <w:rsid w:val="00D50EC1"/>
    <w:rsid w:val="00D624E8"/>
    <w:rsid w:val="00D63568"/>
    <w:rsid w:val="00D67ECA"/>
    <w:rsid w:val="00D824E4"/>
    <w:rsid w:val="00DB39B1"/>
    <w:rsid w:val="00DC406A"/>
    <w:rsid w:val="00DC7860"/>
    <w:rsid w:val="00DD35D0"/>
    <w:rsid w:val="00E57725"/>
    <w:rsid w:val="00E6206B"/>
    <w:rsid w:val="00E71AD1"/>
    <w:rsid w:val="00E94442"/>
    <w:rsid w:val="00ED3C65"/>
    <w:rsid w:val="00F24E65"/>
    <w:rsid w:val="00F31FA9"/>
    <w:rsid w:val="00F3530F"/>
    <w:rsid w:val="00F823EB"/>
    <w:rsid w:val="00FB02CC"/>
    <w:rsid w:val="00FC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,"/>
  <w:listSeparator w:val=";"/>
  <w14:docId w14:val="5DFCFDD8"/>
  <w15:docId w15:val="{0E84273E-EE5C-47FB-9AA1-CE280118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B646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6B6467"/>
    <w:pPr>
      <w:jc w:val="both"/>
    </w:pPr>
  </w:style>
  <w:style w:type="paragraph" w:styleId="En-tte">
    <w:name w:val="header"/>
    <w:basedOn w:val="Normal"/>
    <w:rsid w:val="00813532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813532"/>
    <w:pPr>
      <w:tabs>
        <w:tab w:val="center" w:pos="4320"/>
        <w:tab w:val="right" w:pos="8640"/>
      </w:tabs>
    </w:pPr>
  </w:style>
  <w:style w:type="character" w:styleId="Lienhypertexte">
    <w:name w:val="Hyperlink"/>
    <w:basedOn w:val="Policepardfaut"/>
    <w:rsid w:val="00DB39B1"/>
    <w:rPr>
      <w:color w:val="0000FF"/>
      <w:u w:val="single"/>
    </w:rPr>
  </w:style>
  <w:style w:type="paragraph" w:styleId="Textedebulles">
    <w:name w:val="Balloon Text"/>
    <w:basedOn w:val="Normal"/>
    <w:semiHidden/>
    <w:rsid w:val="000E4F59"/>
    <w:rPr>
      <w:rFonts w:ascii="Tahoma" w:hAnsi="Tahoma" w:cs="Tahoma"/>
      <w:sz w:val="16"/>
      <w:szCs w:val="16"/>
    </w:rPr>
  </w:style>
  <w:style w:type="paragraph" w:customStyle="1" w:styleId="Contact">
    <w:name w:val="Contact"/>
    <w:basedOn w:val="Normal"/>
    <w:qFormat/>
    <w:rsid w:val="000C1A57"/>
    <w:pPr>
      <w:framePr w:wrap="around" w:vAnchor="page" w:hAnchor="margin" w:y="15946"/>
      <w:suppressOverlap/>
    </w:pPr>
    <w:rPr>
      <w:rFonts w:ascii="Arial" w:hAnsi="Arial"/>
      <w:color w:val="000000"/>
      <w:sz w:val="1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BF2D1622.dotm</Template>
  <TotalTime>0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Domnule Director</vt:lpstr>
      <vt:lpstr>Domnule Director</vt:lpstr>
    </vt:vector>
  </TitlesOfParts>
  <Company>BRD</Company>
  <LinksUpToDate>false</LinksUpToDate>
  <CharactersWithSpaces>1015</CharactersWithSpaces>
  <SharedDoc>false</SharedDoc>
  <HLinks>
    <vt:vector size="6" baseType="variant">
      <vt:variant>
        <vt:i4>7340131</vt:i4>
      </vt:variant>
      <vt:variant>
        <vt:i4>0</vt:i4>
      </vt:variant>
      <vt:variant>
        <vt:i4>0</vt:i4>
      </vt:variant>
      <vt:variant>
        <vt:i4>5</vt:i4>
      </vt:variant>
      <vt:variant>
        <vt:lpwstr>http://www.brd.ro/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Domnule Director</dc:title>
  <dc:subject/>
  <dc:creator>BRD</dc:creator>
  <cp:keywords/>
  <dc:description/>
  <cp:lastModifiedBy>Victor Florin BUCUTEA</cp:lastModifiedBy>
  <cp:revision>2</cp:revision>
  <cp:lastPrinted>2011-03-02T06:59:00Z</cp:lastPrinted>
  <dcterms:created xsi:type="dcterms:W3CDTF">2020-09-15T09:04:00Z</dcterms:created>
  <dcterms:modified xsi:type="dcterms:W3CDTF">2020-09-15T09:04:00Z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iteId">
    <vt:lpwstr>c9a7d621-4bc4-4407-b730-f428e656aa9e</vt:lpwstr>
  </property>
  <property fmtid="{D5CDD505-2E9C-101B-9397-08002B2CF9AE}" pid="4" name="MSIP_Label_1aaa69c8-0478-4e13-9e4c-38511e3b6774_Owner">
    <vt:lpwstr>carmen.c.vasile@socgen.com</vt:lpwstr>
  </property>
  <property fmtid="{D5CDD505-2E9C-101B-9397-08002B2CF9AE}" pid="5" name="MSIP_Label_1aaa69c8-0478-4e13-9e4c-38511e3b6774_SetDate">
    <vt:lpwstr>2019-11-18T10:48:13.6909743Z</vt:lpwstr>
  </property>
  <property fmtid="{D5CDD505-2E9C-101B-9397-08002B2CF9AE}" pid="6" name="MSIP_Label_1aaa69c8-0478-4e13-9e4c-38511e3b6774_Name">
    <vt:lpwstr>C0 - Public</vt:lpwstr>
  </property>
  <property fmtid="{D5CDD505-2E9C-101B-9397-08002B2CF9AE}" pid="7" name="MSIP_Label_1aaa69c8-0478-4e13-9e4c-38511e3b6774_Application">
    <vt:lpwstr>Microsoft Azure Information Protection</vt:lpwstr>
  </property>
  <property fmtid="{D5CDD505-2E9C-101B-9397-08002B2CF9AE}" pid="8" name="MSIP_Label_1aaa69c8-0478-4e13-9e4c-38511e3b6774_ActionId">
    <vt:lpwstr>a9519241-8a37-4749-a77c-74446c0ecdd5</vt:lpwstr>
  </property>
  <property fmtid="{D5CDD505-2E9C-101B-9397-08002B2CF9AE}" pid="9" name="MSIP_Label_1aaa69c8-0478-4e13-9e4c-38511e3b6774_Extended_MSFT_Method">
    <vt:lpwstr>Manual</vt:lpwstr>
  </property>
  <property fmtid="{D5CDD505-2E9C-101B-9397-08002B2CF9AE}" pid="10" name="Sensitivity">
    <vt:lpwstr>C0 - Public</vt:lpwstr>
  </property>
</Properties>
</file>